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60" w:rsidRPr="001E5037" w:rsidRDefault="00515560" w:rsidP="005155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15F3" w:rsidRPr="001E5037" w:rsidRDefault="00515560" w:rsidP="005155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E5037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515560" w:rsidRPr="001E5037" w:rsidRDefault="00515560" w:rsidP="0051556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1556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To work</w:t>
      </w:r>
      <w:r w:rsidR="00B53820" w:rsidRPr="001E5037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with talented people</w:t>
      </w:r>
      <w:r w:rsidRPr="0051556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in an innovative</w:t>
      </w:r>
      <w:r w:rsidR="00B53820" w:rsidRPr="001E5037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competitive </w:t>
      </w:r>
      <w:r w:rsidRPr="0051556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environment where I can use my software development skills </w:t>
      </w:r>
      <w:r w:rsidR="00B53820" w:rsidRPr="001E5037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to develop</w:t>
      </w:r>
      <w:r w:rsidRPr="0051556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software</w:t>
      </w:r>
      <w:r w:rsidRPr="001E5037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51556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and web</w:t>
      </w:r>
      <w:r w:rsidRPr="001E5037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51556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applications</w:t>
      </w:r>
      <w:r w:rsidR="00B53820" w:rsidRPr="001E5037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while learning new skills on regular basis</w:t>
      </w:r>
      <w:r w:rsidRPr="0051556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:rsidR="00515560" w:rsidRPr="001E5037" w:rsidRDefault="00515560" w:rsidP="0051556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8F377F" w:rsidRDefault="00515560" w:rsidP="00515560">
      <w:pPr>
        <w:spacing w:after="0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1E5037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  <w:t>Summary of skills:</w:t>
      </w:r>
    </w:p>
    <w:p w:rsidR="00A91DE8" w:rsidRPr="00534A15" w:rsidRDefault="000A200E" w:rsidP="00C828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>Excellent written and verbal communication skills</w:t>
      </w:r>
    </w:p>
    <w:p w:rsidR="00D701A8" w:rsidRPr="00D701A8" w:rsidRDefault="00D701A8" w:rsidP="00C8288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01A8">
        <w:rPr>
          <w:rFonts w:ascii="Times New Roman" w:hAnsi="Times New Roman" w:cs="Times New Roman"/>
          <w:sz w:val="24"/>
          <w:szCs w:val="24"/>
        </w:rPr>
        <w:t xml:space="preserve">Able to </w:t>
      </w:r>
      <w:r w:rsidR="00084638">
        <w:rPr>
          <w:rFonts w:ascii="Times New Roman" w:hAnsi="Times New Roman" w:cs="Times New Roman"/>
          <w:sz w:val="24"/>
          <w:szCs w:val="24"/>
        </w:rPr>
        <w:t>p</w:t>
      </w:r>
      <w:r w:rsidRPr="00D701A8">
        <w:rPr>
          <w:rFonts w:ascii="Times New Roman" w:hAnsi="Times New Roman" w:cs="Times New Roman"/>
          <w:sz w:val="24"/>
          <w:szCs w:val="24"/>
        </w:rPr>
        <w:t>lan, organizes and completes tasks in the most efficient manner</w:t>
      </w:r>
    </w:p>
    <w:p w:rsidR="00522F04" w:rsidRDefault="00522F04" w:rsidP="00C828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22F04">
        <w:rPr>
          <w:rFonts w:ascii="Times New Roman" w:hAnsi="Times New Roman" w:cs="Times New Roman"/>
          <w:sz w:val="24"/>
          <w:szCs w:val="24"/>
        </w:rPr>
        <w:t>Skilled and thorough in analyzing problem situations and finding creative solutions</w:t>
      </w:r>
    </w:p>
    <w:p w:rsidR="000E3C91" w:rsidRDefault="00F643EF" w:rsidP="00C828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adapt quickly in fast paced environment</w:t>
      </w:r>
    </w:p>
    <w:p w:rsidR="00C002F0" w:rsidRDefault="00C002F0" w:rsidP="00C828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w</w:t>
      </w:r>
      <w:r w:rsidRPr="001E5037">
        <w:rPr>
          <w:rFonts w:ascii="Times New Roman" w:hAnsi="Times New Roman" w:cs="Times New Roman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1E5037">
        <w:rPr>
          <w:rFonts w:ascii="Times New Roman" w:hAnsi="Times New Roman" w:cs="Times New Roman"/>
          <w:sz w:val="24"/>
          <w:szCs w:val="24"/>
        </w:rPr>
        <w:t xml:space="preserve"> collaboratively in a team environment</w:t>
      </w:r>
    </w:p>
    <w:p w:rsidR="00D701A8" w:rsidRDefault="00D701A8" w:rsidP="00C828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22F04">
        <w:rPr>
          <w:rFonts w:ascii="Times New Roman" w:hAnsi="Times New Roman" w:cs="Times New Roman"/>
          <w:sz w:val="24"/>
          <w:szCs w:val="24"/>
        </w:rPr>
        <w:t>Sharp, quick le</w:t>
      </w:r>
      <w:r w:rsidR="008A49C4">
        <w:rPr>
          <w:rFonts w:ascii="Times New Roman" w:hAnsi="Times New Roman" w:cs="Times New Roman"/>
          <w:sz w:val="24"/>
          <w:szCs w:val="24"/>
        </w:rPr>
        <w:t>arner,</w:t>
      </w:r>
      <w:r w:rsidRPr="00522F04">
        <w:rPr>
          <w:rFonts w:ascii="Times New Roman" w:hAnsi="Times New Roman" w:cs="Times New Roman"/>
          <w:sz w:val="24"/>
          <w:szCs w:val="24"/>
        </w:rPr>
        <w:t xml:space="preserve"> willing to get involved</w:t>
      </w:r>
      <w:r w:rsidRPr="00C73E6C">
        <w:rPr>
          <w:rFonts w:ascii="Times New Roman" w:hAnsi="Times New Roman" w:cs="Times New Roman"/>
          <w:sz w:val="24"/>
          <w:szCs w:val="24"/>
        </w:rPr>
        <w:t>.</w:t>
      </w:r>
    </w:p>
    <w:p w:rsidR="00DA4E02" w:rsidRPr="00A4601D" w:rsidRDefault="00DA4E02" w:rsidP="00A460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01D" w:rsidRDefault="00AC5639" w:rsidP="00A460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5037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A4601D" w:rsidRDefault="00A4601D" w:rsidP="00A460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Application Developer (June-2017 - Present)</w:t>
      </w:r>
    </w:p>
    <w:p w:rsidR="000A3F4A" w:rsidRDefault="00A4601D" w:rsidP="000A3F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FE7">
        <w:rPr>
          <w:rFonts w:ascii="Times New Roman" w:hAnsi="Times New Roman" w:cs="Times New Roman"/>
          <w:sz w:val="24"/>
          <w:szCs w:val="24"/>
        </w:rPr>
        <w:t>Upzes</w:t>
      </w:r>
    </w:p>
    <w:p w:rsidR="000A3F4A" w:rsidRPr="000A3F4A" w:rsidRDefault="000A3F4A" w:rsidP="00C8288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3F4A">
        <w:rPr>
          <w:rFonts w:ascii="Georgia" w:hAnsi="Georgia"/>
          <w:color w:val="333333"/>
        </w:rPr>
        <w:t>Developing and creating PHP MySQL applications as per the specifications</w:t>
      </w:r>
    </w:p>
    <w:p w:rsidR="000A3F4A" w:rsidRPr="000A3F4A" w:rsidRDefault="000A3F4A" w:rsidP="00C8288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333333"/>
        </w:rPr>
        <w:t>Following CodeIgniter best practices while creating models, views, and controllers</w:t>
      </w:r>
    </w:p>
    <w:p w:rsidR="000A3F4A" w:rsidRPr="000A3F4A" w:rsidRDefault="000A3F4A" w:rsidP="00C8288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3F4A">
        <w:rPr>
          <w:rFonts w:ascii="Georgia" w:hAnsi="Georgia"/>
          <w:color w:val="333333"/>
        </w:rPr>
        <w:t xml:space="preserve">Coordinating with </w:t>
      </w:r>
      <w:r>
        <w:rPr>
          <w:rFonts w:ascii="Georgia" w:hAnsi="Georgia"/>
          <w:color w:val="333333"/>
        </w:rPr>
        <w:t>database programmer to update model</w:t>
      </w:r>
      <w:r w:rsidRPr="000A3F4A">
        <w:rPr>
          <w:rFonts w:ascii="Georgia" w:hAnsi="Georgia"/>
          <w:color w:val="333333"/>
        </w:rPr>
        <w:t xml:space="preserve"> structure</w:t>
      </w:r>
    </w:p>
    <w:p w:rsidR="000A3F4A" w:rsidRPr="000A3F4A" w:rsidRDefault="000A3F4A" w:rsidP="00C8288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333333"/>
        </w:rPr>
        <w:t>Manually t</w:t>
      </w:r>
      <w:r w:rsidRPr="000A3F4A">
        <w:rPr>
          <w:rFonts w:ascii="Georgia" w:hAnsi="Georgia"/>
          <w:color w:val="333333"/>
        </w:rPr>
        <w:t xml:space="preserve">esting </w:t>
      </w:r>
      <w:r>
        <w:rPr>
          <w:rFonts w:ascii="Georgia" w:hAnsi="Georgia"/>
          <w:color w:val="333333"/>
        </w:rPr>
        <w:t xml:space="preserve">web application </w:t>
      </w:r>
      <w:r w:rsidRPr="000A3F4A">
        <w:rPr>
          <w:rFonts w:ascii="Georgia" w:hAnsi="Georgia"/>
          <w:color w:val="333333"/>
        </w:rPr>
        <w:t xml:space="preserve">and reporting </w:t>
      </w:r>
      <w:r>
        <w:rPr>
          <w:rFonts w:ascii="Georgia" w:hAnsi="Georgia"/>
          <w:color w:val="333333"/>
        </w:rPr>
        <w:t>progress to the</w:t>
      </w:r>
      <w:r w:rsidRPr="000A3F4A">
        <w:rPr>
          <w:rFonts w:ascii="Georgia" w:hAnsi="Georgia"/>
          <w:color w:val="333333"/>
        </w:rPr>
        <w:t xml:space="preserve"> manager</w:t>
      </w:r>
    </w:p>
    <w:p w:rsidR="00A4601D" w:rsidRDefault="00A4601D" w:rsidP="00C8288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3F4A">
        <w:rPr>
          <w:rFonts w:ascii="Times New Roman" w:hAnsi="Times New Roman" w:cs="Times New Roman"/>
          <w:sz w:val="24"/>
          <w:szCs w:val="24"/>
        </w:rPr>
        <w:t>Technologies: PHP, CodeIgniter, Bootstrap, JavaScript, MySQL</w:t>
      </w:r>
    </w:p>
    <w:p w:rsidR="0007775A" w:rsidRDefault="0007775A" w:rsidP="0007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75A" w:rsidRPr="00B44157" w:rsidRDefault="0007775A" w:rsidP="000777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4157">
        <w:rPr>
          <w:rFonts w:ascii="Times New Roman" w:hAnsi="Times New Roman" w:cs="Times New Roman"/>
          <w:b/>
          <w:sz w:val="24"/>
          <w:szCs w:val="24"/>
        </w:rPr>
        <w:t>Android Developer</w:t>
      </w:r>
      <w:r w:rsidR="00B44157" w:rsidRPr="00B44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157">
        <w:rPr>
          <w:rFonts w:ascii="Times New Roman" w:hAnsi="Times New Roman" w:cs="Times New Roman"/>
          <w:b/>
          <w:sz w:val="24"/>
          <w:szCs w:val="24"/>
        </w:rPr>
        <w:t xml:space="preserve">(July-2017 </w:t>
      </w:r>
      <w:r w:rsidR="00E55288">
        <w:rPr>
          <w:rFonts w:ascii="Times New Roman" w:hAnsi="Times New Roman" w:cs="Times New Roman"/>
          <w:b/>
          <w:sz w:val="24"/>
          <w:szCs w:val="24"/>
        </w:rPr>
        <w:t xml:space="preserve">- </w:t>
      </w:r>
      <w:bookmarkStart w:id="0" w:name="_GoBack"/>
      <w:bookmarkEnd w:id="0"/>
      <w:r w:rsidRPr="00B44157">
        <w:rPr>
          <w:rFonts w:ascii="Times New Roman" w:hAnsi="Times New Roman" w:cs="Times New Roman"/>
          <w:b/>
          <w:sz w:val="24"/>
          <w:szCs w:val="24"/>
        </w:rPr>
        <w:t>Present)</w:t>
      </w:r>
    </w:p>
    <w:p w:rsidR="0007775A" w:rsidRPr="0007775A" w:rsidRDefault="00B44157" w:rsidP="000777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Mobisix (Volunteering)</w:t>
      </w:r>
    </w:p>
    <w:p w:rsidR="00A4601D" w:rsidRPr="003E4FE7" w:rsidRDefault="00A4601D" w:rsidP="00A4601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015F3" w:rsidRPr="001E5037" w:rsidRDefault="001E5037" w:rsidP="009015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E5037">
        <w:rPr>
          <w:rFonts w:ascii="Times New Roman" w:hAnsi="Times New Roman" w:cs="Times New Roman"/>
          <w:b/>
          <w:sz w:val="24"/>
          <w:szCs w:val="24"/>
        </w:rPr>
        <w:t xml:space="preserve">Customer Sales Representative </w:t>
      </w:r>
      <w:r>
        <w:rPr>
          <w:rFonts w:ascii="Times New Roman" w:hAnsi="Times New Roman" w:cs="Times New Roman"/>
          <w:b/>
          <w:sz w:val="24"/>
          <w:szCs w:val="24"/>
        </w:rPr>
        <w:t xml:space="preserve">(Sep-2016 </w:t>
      </w:r>
      <w:r w:rsidR="00CF1DE6">
        <w:rPr>
          <w:rFonts w:ascii="Times New Roman" w:hAnsi="Times New Roman" w:cs="Times New Roman"/>
          <w:b/>
          <w:sz w:val="24"/>
          <w:szCs w:val="24"/>
        </w:rPr>
        <w:t>– April-2017</w:t>
      </w:r>
      <w:r w:rsidRPr="001E5037">
        <w:rPr>
          <w:rFonts w:ascii="Times New Roman" w:hAnsi="Times New Roman" w:cs="Times New Roman"/>
          <w:b/>
          <w:sz w:val="24"/>
          <w:szCs w:val="24"/>
        </w:rPr>
        <w:t>)</w:t>
      </w:r>
    </w:p>
    <w:p w:rsidR="00AC5639" w:rsidRPr="001E5037" w:rsidRDefault="00AC5639" w:rsidP="00651F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>Cotton Best Inc.</w:t>
      </w:r>
    </w:p>
    <w:p w:rsidR="00AC5639" w:rsidRPr="001E5037" w:rsidRDefault="009015F3" w:rsidP="00C8288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 xml:space="preserve">Helping customers to find clothes matching their needs and budget </w:t>
      </w:r>
    </w:p>
    <w:p w:rsidR="00AC5639" w:rsidRPr="001E5037" w:rsidRDefault="004D0E8A" w:rsidP="00C8288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  <w:r w:rsidR="009015F3" w:rsidRPr="001E5037">
        <w:rPr>
          <w:rFonts w:ascii="Times New Roman" w:hAnsi="Times New Roman" w:cs="Times New Roman"/>
          <w:sz w:val="24"/>
          <w:szCs w:val="24"/>
        </w:rPr>
        <w:t xml:space="preserve"> additional products </w:t>
      </w:r>
      <w:r>
        <w:rPr>
          <w:rFonts w:ascii="Times New Roman" w:hAnsi="Times New Roman" w:cs="Times New Roman"/>
          <w:sz w:val="24"/>
          <w:szCs w:val="24"/>
        </w:rPr>
        <w:t xml:space="preserve">to customers </w:t>
      </w:r>
      <w:r w:rsidR="009015F3" w:rsidRPr="001E5037">
        <w:rPr>
          <w:rFonts w:ascii="Times New Roman" w:hAnsi="Times New Roman" w:cs="Times New Roman"/>
          <w:sz w:val="24"/>
          <w:szCs w:val="24"/>
        </w:rPr>
        <w:t xml:space="preserve">based on their preferences </w:t>
      </w:r>
    </w:p>
    <w:p w:rsidR="00AC5639" w:rsidRPr="001E5037" w:rsidRDefault="009015F3" w:rsidP="00C8288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>Creating</w:t>
      </w:r>
      <w:r w:rsidR="004D0E8A">
        <w:rPr>
          <w:rFonts w:ascii="Times New Roman" w:hAnsi="Times New Roman" w:cs="Times New Roman"/>
          <w:sz w:val="24"/>
          <w:szCs w:val="24"/>
        </w:rPr>
        <w:t xml:space="preserve"> and marketing</w:t>
      </w:r>
      <w:r w:rsidRPr="001E5037">
        <w:rPr>
          <w:rFonts w:ascii="Times New Roman" w:hAnsi="Times New Roman" w:cs="Times New Roman"/>
          <w:sz w:val="24"/>
          <w:szCs w:val="24"/>
        </w:rPr>
        <w:t xml:space="preserve"> newly arrived products </w:t>
      </w:r>
      <w:r w:rsidR="004D0E8A">
        <w:rPr>
          <w:rFonts w:ascii="Times New Roman" w:hAnsi="Times New Roman" w:cs="Times New Roman"/>
          <w:sz w:val="24"/>
          <w:szCs w:val="24"/>
        </w:rPr>
        <w:t>by preparing attractive displays</w:t>
      </w:r>
    </w:p>
    <w:p w:rsidR="004D3E83" w:rsidRPr="001E5037" w:rsidRDefault="009015F3" w:rsidP="00C8288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 xml:space="preserve">Maintaining </w:t>
      </w:r>
      <w:r w:rsidR="00651F13">
        <w:rPr>
          <w:rFonts w:ascii="Times New Roman" w:hAnsi="Times New Roman" w:cs="Times New Roman"/>
          <w:sz w:val="24"/>
          <w:szCs w:val="24"/>
        </w:rPr>
        <w:t xml:space="preserve">inventory </w:t>
      </w:r>
      <w:r w:rsidRPr="001E5037">
        <w:rPr>
          <w:rFonts w:ascii="Times New Roman" w:hAnsi="Times New Roman" w:cs="Times New Roman"/>
          <w:sz w:val="24"/>
          <w:szCs w:val="24"/>
        </w:rPr>
        <w:t>deta</w:t>
      </w:r>
      <w:r w:rsidR="00651F13">
        <w:rPr>
          <w:rFonts w:ascii="Times New Roman" w:hAnsi="Times New Roman" w:cs="Times New Roman"/>
          <w:sz w:val="24"/>
          <w:szCs w:val="24"/>
        </w:rPr>
        <w:t>ils on regular basis</w:t>
      </w:r>
    </w:p>
    <w:p w:rsidR="009015F3" w:rsidRPr="004D3E83" w:rsidRDefault="004D3E83" w:rsidP="00C8288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E5037">
        <w:rPr>
          <w:rFonts w:ascii="Times New Roman" w:hAnsi="Times New Roman" w:cs="Times New Roman"/>
          <w:sz w:val="24"/>
          <w:szCs w:val="24"/>
        </w:rPr>
        <w:t xml:space="preserve">tocking and ordering required items from the suppliers </w:t>
      </w:r>
      <w:r w:rsidR="009C0EE2">
        <w:rPr>
          <w:rFonts w:ascii="Times New Roman" w:hAnsi="Times New Roman" w:cs="Times New Roman"/>
          <w:sz w:val="24"/>
          <w:szCs w:val="24"/>
        </w:rPr>
        <w:t>to meet order deadlines</w:t>
      </w:r>
    </w:p>
    <w:p w:rsidR="009015F3" w:rsidRPr="001E5037" w:rsidRDefault="009015F3" w:rsidP="009015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3753" w:rsidRPr="001E5037" w:rsidRDefault="001E5037" w:rsidP="009015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Suppo</w:t>
      </w:r>
      <w:r w:rsidRPr="001E5037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E503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Specialist </w:t>
      </w:r>
      <w:r w:rsidRPr="001E5037">
        <w:rPr>
          <w:rFonts w:ascii="Times New Roman" w:hAnsi="Times New Roman" w:cs="Times New Roman"/>
          <w:b/>
          <w:sz w:val="24"/>
          <w:szCs w:val="24"/>
        </w:rPr>
        <w:t>(Oct – July 2016)</w:t>
      </w:r>
    </w:p>
    <w:p w:rsidR="009015F3" w:rsidRPr="001E5037" w:rsidRDefault="00343753" w:rsidP="00651F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>K.G.</w:t>
      </w:r>
      <w:r w:rsidR="003A199C">
        <w:rPr>
          <w:rFonts w:ascii="Times New Roman" w:hAnsi="Times New Roman" w:cs="Times New Roman"/>
          <w:sz w:val="24"/>
          <w:szCs w:val="24"/>
        </w:rPr>
        <w:t xml:space="preserve"> </w:t>
      </w:r>
      <w:r w:rsidRPr="001E5037">
        <w:rPr>
          <w:rFonts w:ascii="Times New Roman" w:hAnsi="Times New Roman" w:cs="Times New Roman"/>
          <w:sz w:val="24"/>
          <w:szCs w:val="24"/>
        </w:rPr>
        <w:t>Patel &amp;</w:t>
      </w:r>
      <w:r w:rsidR="009015F3" w:rsidRPr="001E5037">
        <w:rPr>
          <w:rFonts w:ascii="Times New Roman" w:hAnsi="Times New Roman" w:cs="Times New Roman"/>
          <w:sz w:val="24"/>
          <w:szCs w:val="24"/>
        </w:rPr>
        <w:t xml:space="preserve"> </w:t>
      </w:r>
      <w:r w:rsidRPr="001E5037">
        <w:rPr>
          <w:rFonts w:ascii="Times New Roman" w:hAnsi="Times New Roman" w:cs="Times New Roman"/>
          <w:sz w:val="24"/>
          <w:szCs w:val="24"/>
        </w:rPr>
        <w:t>Co.</w:t>
      </w:r>
    </w:p>
    <w:p w:rsidR="00AC5639" w:rsidRPr="001E5037" w:rsidRDefault="009015F3" w:rsidP="00C8288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>Provided one-on-one consultation to customers and solved their queries regarding Income Tax e-filing</w:t>
      </w:r>
      <w:r w:rsidR="00AF61AB" w:rsidRPr="001E5037">
        <w:rPr>
          <w:rFonts w:ascii="Times New Roman" w:hAnsi="Times New Roman" w:cs="Times New Roman"/>
          <w:sz w:val="24"/>
          <w:szCs w:val="24"/>
        </w:rPr>
        <w:t xml:space="preserve"> system</w:t>
      </w:r>
      <w:r w:rsidRPr="001E503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849C2" w:rsidRPr="001E5037" w:rsidRDefault="00B849C2" w:rsidP="00C8288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 xml:space="preserve">Logging </w:t>
      </w:r>
      <w:r w:rsidR="009739A8" w:rsidRPr="001E5037">
        <w:rPr>
          <w:rFonts w:ascii="Times New Roman" w:hAnsi="Times New Roman" w:cs="Times New Roman"/>
          <w:sz w:val="24"/>
          <w:szCs w:val="24"/>
        </w:rPr>
        <w:t xml:space="preserve">and keeping records of </w:t>
      </w:r>
      <w:r w:rsidRPr="001E5037">
        <w:rPr>
          <w:rFonts w:ascii="Times New Roman" w:hAnsi="Times New Roman" w:cs="Times New Roman"/>
          <w:sz w:val="24"/>
          <w:szCs w:val="24"/>
        </w:rPr>
        <w:t>employee queries</w:t>
      </w:r>
    </w:p>
    <w:p w:rsidR="00AC5639" w:rsidRPr="001E5037" w:rsidRDefault="004D0E8A" w:rsidP="00C8288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Arranged various</w:t>
      </w:r>
      <w:r w:rsidR="009015F3" w:rsidRPr="001E5037">
        <w:rPr>
          <w:rFonts w:ascii="Times New Roman" w:hAnsi="Times New Roman" w:cs="Times New Roman"/>
          <w:sz w:val="24"/>
          <w:szCs w:val="24"/>
        </w:rPr>
        <w:t xml:space="preserve"> presentations on e-filing and other online utilities </w:t>
      </w:r>
      <w:r>
        <w:rPr>
          <w:rFonts w:ascii="Times New Roman" w:hAnsi="Times New Roman" w:cs="Times New Roman"/>
          <w:sz w:val="24"/>
          <w:szCs w:val="24"/>
        </w:rPr>
        <w:t>for public awareness</w:t>
      </w:r>
    </w:p>
    <w:p w:rsidR="009015F3" w:rsidRPr="001E5037" w:rsidRDefault="009015F3" w:rsidP="00C8288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>Actively participated in</w:t>
      </w:r>
      <w:r w:rsidR="00651F13">
        <w:rPr>
          <w:rFonts w:ascii="Times New Roman" w:hAnsi="Times New Roman" w:cs="Times New Roman"/>
          <w:sz w:val="24"/>
          <w:szCs w:val="24"/>
        </w:rPr>
        <w:t xml:space="preserve"> meetings organized by</w:t>
      </w:r>
      <w:r w:rsidRPr="001E5037">
        <w:rPr>
          <w:rFonts w:ascii="Times New Roman" w:hAnsi="Times New Roman" w:cs="Times New Roman"/>
          <w:sz w:val="24"/>
          <w:szCs w:val="24"/>
        </w:rPr>
        <w:t xml:space="preserve"> ICAI (The Institute of Chartered Accountants of India) to keep up with latest </w:t>
      </w:r>
      <w:r w:rsidR="0004623D" w:rsidRPr="001E5037">
        <w:rPr>
          <w:rFonts w:ascii="Times New Roman" w:hAnsi="Times New Roman" w:cs="Times New Roman"/>
          <w:sz w:val="24"/>
          <w:szCs w:val="24"/>
        </w:rPr>
        <w:t>tool</w:t>
      </w:r>
      <w:r w:rsidR="00651F13">
        <w:rPr>
          <w:rFonts w:ascii="Times New Roman" w:hAnsi="Times New Roman" w:cs="Times New Roman"/>
          <w:sz w:val="24"/>
          <w:szCs w:val="24"/>
        </w:rPr>
        <w:t>s</w:t>
      </w:r>
      <w:r w:rsidRPr="001E5037">
        <w:rPr>
          <w:rFonts w:ascii="Times New Roman" w:hAnsi="Times New Roman" w:cs="Times New Roman"/>
          <w:sz w:val="24"/>
          <w:szCs w:val="24"/>
        </w:rPr>
        <w:t xml:space="preserve"> to provide up-to-date </w:t>
      </w:r>
      <w:r w:rsidR="00651F13">
        <w:rPr>
          <w:rFonts w:ascii="Times New Roman" w:hAnsi="Times New Roman" w:cs="Times New Roman"/>
          <w:sz w:val="24"/>
          <w:szCs w:val="24"/>
        </w:rPr>
        <w:t>service to e-tax fillers</w:t>
      </w:r>
    </w:p>
    <w:p w:rsidR="009015F3" w:rsidRPr="001E5037" w:rsidRDefault="009015F3" w:rsidP="009015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15F3" w:rsidRPr="001E5037" w:rsidRDefault="001E5037" w:rsidP="00802FF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E5037">
        <w:rPr>
          <w:rFonts w:ascii="Times New Roman" w:hAnsi="Times New Roman" w:cs="Times New Roman"/>
          <w:b/>
          <w:sz w:val="24"/>
          <w:szCs w:val="24"/>
        </w:rPr>
        <w:t>Technical Skills</w:t>
      </w:r>
      <w:r w:rsidR="00802FF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51F13" w:rsidRPr="00651F13" w:rsidRDefault="004D3E83" w:rsidP="00651F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 C#, Java,</w:t>
      </w:r>
      <w:r w:rsidR="00651F13" w:rsidRPr="00651F13">
        <w:rPr>
          <w:rFonts w:ascii="Times New Roman" w:hAnsi="Times New Roman" w:cs="Times New Roman"/>
          <w:sz w:val="24"/>
          <w:szCs w:val="24"/>
        </w:rPr>
        <w:t xml:space="preserve"> </w:t>
      </w:r>
      <w:r w:rsidR="00D95063">
        <w:rPr>
          <w:rFonts w:ascii="Times New Roman" w:hAnsi="Times New Roman" w:cs="Times New Roman"/>
          <w:sz w:val="24"/>
          <w:szCs w:val="24"/>
        </w:rPr>
        <w:t xml:space="preserve">C, C++, </w:t>
      </w:r>
      <w:r w:rsidR="00651F13" w:rsidRPr="00651F13">
        <w:rPr>
          <w:rFonts w:ascii="Times New Roman" w:hAnsi="Times New Roman" w:cs="Times New Roman"/>
          <w:sz w:val="24"/>
          <w:szCs w:val="24"/>
        </w:rPr>
        <w:t>HTML5</w:t>
      </w:r>
    </w:p>
    <w:p w:rsidR="00651F13" w:rsidRPr="00651F13" w:rsidRDefault="00651F13" w:rsidP="00651F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1F13">
        <w:rPr>
          <w:rFonts w:ascii="Times New Roman" w:hAnsi="Times New Roman" w:cs="Times New Roman"/>
          <w:sz w:val="24"/>
          <w:szCs w:val="24"/>
        </w:rPr>
        <w:t>Scripting languages: JavaScript, PHP</w:t>
      </w:r>
    </w:p>
    <w:p w:rsidR="00651F13" w:rsidRPr="00651F13" w:rsidRDefault="00F04383" w:rsidP="00651F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Frameworks: </w:t>
      </w:r>
      <w:r w:rsidR="009E663D">
        <w:rPr>
          <w:rFonts w:ascii="Times New Roman" w:hAnsi="Times New Roman" w:cs="Times New Roman"/>
          <w:sz w:val="24"/>
          <w:szCs w:val="24"/>
        </w:rPr>
        <w:t>WordPress,</w:t>
      </w:r>
      <w:r w:rsidR="003E6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Asp.NET</w:t>
      </w:r>
      <w:r w:rsidR="00B90353">
        <w:rPr>
          <w:rFonts w:ascii="Times New Roman" w:hAnsi="Times New Roman" w:cs="Times New Roman"/>
          <w:sz w:val="24"/>
          <w:szCs w:val="24"/>
        </w:rPr>
        <w:t>, jQuery</w:t>
      </w:r>
      <w:r w:rsidR="00651F13" w:rsidRPr="00651F13">
        <w:rPr>
          <w:rFonts w:ascii="Times New Roman" w:hAnsi="Times New Roman" w:cs="Times New Roman"/>
          <w:sz w:val="24"/>
          <w:szCs w:val="24"/>
        </w:rPr>
        <w:t>, Bootstrap</w:t>
      </w:r>
    </w:p>
    <w:p w:rsidR="000E1710" w:rsidRDefault="00651F13" w:rsidP="00651F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1F13">
        <w:rPr>
          <w:rFonts w:ascii="Times New Roman" w:hAnsi="Times New Roman" w:cs="Times New Roman"/>
          <w:sz w:val="24"/>
          <w:szCs w:val="24"/>
        </w:rPr>
        <w:lastRenderedPageBreak/>
        <w:t>Database: MS SQL Server, Oracle</w:t>
      </w:r>
    </w:p>
    <w:p w:rsidR="000E1710" w:rsidRDefault="000E1710" w:rsidP="00651F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Tool: Adobe Illustrator CC, Photoshop </w:t>
      </w:r>
    </w:p>
    <w:p w:rsidR="00F16A0E" w:rsidRDefault="00F16A0E" w:rsidP="00651F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0D3D" w:rsidRPr="001E5037" w:rsidRDefault="001E5037" w:rsidP="00F0438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E5037">
        <w:rPr>
          <w:rFonts w:ascii="Times New Roman" w:hAnsi="Times New Roman" w:cs="Times New Roman"/>
          <w:b/>
          <w:sz w:val="24"/>
          <w:szCs w:val="24"/>
        </w:rPr>
        <w:t>Education</w:t>
      </w:r>
      <w:r w:rsidR="00000D3D">
        <w:rPr>
          <w:rFonts w:ascii="Times New Roman" w:hAnsi="Times New Roman" w:cs="Times New Roman"/>
          <w:b/>
          <w:sz w:val="24"/>
          <w:szCs w:val="24"/>
        </w:rPr>
        <w:t>:</w:t>
      </w:r>
    </w:p>
    <w:p w:rsidR="009015F3" w:rsidRPr="00F04383" w:rsidRDefault="00786044" w:rsidP="009015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Application Design and</w:t>
      </w:r>
      <w:r w:rsidRPr="00786044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86044">
        <w:rPr>
          <w:rFonts w:ascii="Times New Roman" w:hAnsi="Times New Roman" w:cs="Times New Roman"/>
          <w:sz w:val="24"/>
          <w:szCs w:val="24"/>
        </w:rPr>
        <w:t>velopment</w:t>
      </w:r>
      <w:r w:rsidR="00F04383">
        <w:rPr>
          <w:rFonts w:ascii="Times New Roman" w:hAnsi="Times New Roman" w:cs="Times New Roman"/>
          <w:sz w:val="24"/>
          <w:szCs w:val="24"/>
        </w:rPr>
        <w:t xml:space="preserve"> (</w:t>
      </w:r>
      <w:r w:rsidRPr="00F04383">
        <w:rPr>
          <w:rFonts w:ascii="Times New Roman" w:hAnsi="Times New Roman" w:cs="Times New Roman"/>
          <w:sz w:val="24"/>
          <w:szCs w:val="24"/>
        </w:rPr>
        <w:t>Present</w:t>
      </w:r>
      <w:r w:rsidR="00F04383">
        <w:rPr>
          <w:rFonts w:ascii="Times New Roman" w:hAnsi="Times New Roman" w:cs="Times New Roman"/>
          <w:sz w:val="24"/>
          <w:szCs w:val="24"/>
        </w:rPr>
        <w:t>)</w:t>
      </w:r>
    </w:p>
    <w:p w:rsidR="00660386" w:rsidRPr="001E5037" w:rsidRDefault="00786044" w:rsidP="005155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>Lambton College</w:t>
      </w:r>
      <w:r w:rsidR="00147DB4">
        <w:rPr>
          <w:rFonts w:ascii="Times New Roman" w:hAnsi="Times New Roman" w:cs="Times New Roman"/>
          <w:sz w:val="24"/>
          <w:szCs w:val="24"/>
        </w:rPr>
        <w:t>,</w:t>
      </w:r>
      <w:r w:rsidR="00000D3D">
        <w:rPr>
          <w:rFonts w:ascii="Times New Roman" w:hAnsi="Times New Roman" w:cs="Times New Roman"/>
          <w:sz w:val="24"/>
          <w:szCs w:val="24"/>
        </w:rPr>
        <w:t xml:space="preserve"> </w:t>
      </w:r>
      <w:r w:rsidR="00147DB4">
        <w:rPr>
          <w:rFonts w:ascii="Times New Roman" w:hAnsi="Times New Roman" w:cs="Times New Roman"/>
          <w:sz w:val="24"/>
          <w:szCs w:val="24"/>
        </w:rPr>
        <w:t>Toronto</w:t>
      </w:r>
      <w:r w:rsidR="00000D3D">
        <w:rPr>
          <w:rFonts w:ascii="Times New Roman" w:hAnsi="Times New Roman" w:cs="Times New Roman"/>
          <w:sz w:val="24"/>
          <w:szCs w:val="24"/>
        </w:rPr>
        <w:t xml:space="preserve"> </w:t>
      </w:r>
      <w:r w:rsidR="00F04383">
        <w:rPr>
          <w:rFonts w:ascii="Times New Roman" w:hAnsi="Times New Roman" w:cs="Times New Roman"/>
          <w:sz w:val="24"/>
          <w:szCs w:val="24"/>
        </w:rPr>
        <w:t>ON</w:t>
      </w:r>
    </w:p>
    <w:p w:rsidR="005636AE" w:rsidRPr="001E5037" w:rsidRDefault="005636AE" w:rsidP="005155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36AE" w:rsidRPr="001E5037" w:rsidRDefault="00000D3D" w:rsidP="005155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 xml:space="preserve">Bachelor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E5037">
        <w:rPr>
          <w:rFonts w:ascii="Times New Roman" w:hAnsi="Times New Roman" w:cs="Times New Roman"/>
          <w:sz w:val="24"/>
          <w:szCs w:val="24"/>
        </w:rPr>
        <w:t>f Computer Application</w:t>
      </w:r>
      <w:r w:rsidR="00F04383">
        <w:rPr>
          <w:rFonts w:ascii="Times New Roman" w:hAnsi="Times New Roman" w:cs="Times New Roman"/>
          <w:sz w:val="24"/>
          <w:szCs w:val="24"/>
        </w:rPr>
        <w:t xml:space="preserve"> (</w:t>
      </w:r>
      <w:r w:rsidR="00C005CF">
        <w:rPr>
          <w:rFonts w:ascii="Times New Roman" w:hAnsi="Times New Roman" w:cs="Times New Roman"/>
          <w:sz w:val="24"/>
          <w:szCs w:val="24"/>
        </w:rPr>
        <w:t xml:space="preserve">2010 </w:t>
      </w:r>
      <w:r w:rsidR="00F04383">
        <w:rPr>
          <w:rFonts w:ascii="Times New Roman" w:hAnsi="Times New Roman" w:cs="Times New Roman"/>
          <w:sz w:val="24"/>
          <w:szCs w:val="24"/>
        </w:rPr>
        <w:t>–</w:t>
      </w:r>
      <w:r w:rsidR="00C005CF">
        <w:rPr>
          <w:rFonts w:ascii="Times New Roman" w:hAnsi="Times New Roman" w:cs="Times New Roman"/>
          <w:sz w:val="24"/>
          <w:szCs w:val="24"/>
        </w:rPr>
        <w:t xml:space="preserve"> </w:t>
      </w:r>
      <w:r w:rsidRPr="001E5037">
        <w:rPr>
          <w:rFonts w:ascii="Times New Roman" w:hAnsi="Times New Roman" w:cs="Times New Roman"/>
          <w:sz w:val="24"/>
          <w:szCs w:val="24"/>
        </w:rPr>
        <w:t>2013</w:t>
      </w:r>
      <w:r w:rsidR="00F04383">
        <w:rPr>
          <w:rFonts w:ascii="Times New Roman" w:hAnsi="Times New Roman" w:cs="Times New Roman"/>
          <w:sz w:val="24"/>
          <w:szCs w:val="24"/>
        </w:rPr>
        <w:t>)</w:t>
      </w:r>
      <w:r w:rsidRPr="001E5037">
        <w:rPr>
          <w:rFonts w:ascii="Times New Roman" w:hAnsi="Times New Roman" w:cs="Times New Roman"/>
          <w:sz w:val="24"/>
          <w:szCs w:val="24"/>
        </w:rPr>
        <w:tab/>
      </w:r>
      <w:r w:rsidRPr="001E5037">
        <w:rPr>
          <w:rFonts w:ascii="Times New Roman" w:hAnsi="Times New Roman" w:cs="Times New Roman"/>
          <w:sz w:val="24"/>
          <w:szCs w:val="24"/>
        </w:rPr>
        <w:tab/>
      </w:r>
    </w:p>
    <w:p w:rsidR="005636AE" w:rsidRPr="00352D8B" w:rsidRDefault="00D406B7" w:rsidP="005155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8B">
        <w:rPr>
          <w:rFonts w:ascii="Times New Roman" w:hAnsi="Times New Roman" w:cs="Times New Roman"/>
          <w:sz w:val="24"/>
          <w:szCs w:val="24"/>
        </w:rPr>
        <w:t>S G M English Medium College of Commerce and Management</w:t>
      </w:r>
    </w:p>
    <w:p w:rsidR="00D406B7" w:rsidRPr="00D406B7" w:rsidRDefault="00087FF7" w:rsidP="005155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Vallabh Vid</w:t>
      </w:r>
      <w:r w:rsidR="005D7528" w:rsidRPr="00352D8B">
        <w:rPr>
          <w:rFonts w:ascii="Times New Roman" w:hAnsi="Times New Roman" w:cs="Times New Roman"/>
          <w:sz w:val="24"/>
          <w:szCs w:val="24"/>
        </w:rPr>
        <w:t>yanagar, India.</w:t>
      </w:r>
    </w:p>
    <w:p w:rsidR="006C40D0" w:rsidRPr="001E5037" w:rsidRDefault="006C40D0" w:rsidP="005155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4724" w:rsidRPr="00484724" w:rsidRDefault="0099729F" w:rsidP="00802FF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484724" w:rsidRPr="00484724">
        <w:rPr>
          <w:rFonts w:ascii="Times New Roman" w:hAnsi="Times New Roman" w:cs="Times New Roman"/>
          <w:b/>
          <w:sz w:val="24"/>
          <w:szCs w:val="24"/>
        </w:rPr>
        <w:t>Project</w:t>
      </w:r>
      <w:r w:rsidR="00927459">
        <w:rPr>
          <w:rFonts w:ascii="Times New Roman" w:hAnsi="Times New Roman" w:cs="Times New Roman"/>
          <w:b/>
          <w:sz w:val="24"/>
          <w:szCs w:val="24"/>
        </w:rPr>
        <w:t>s</w:t>
      </w:r>
      <w:r w:rsidR="00484724">
        <w:rPr>
          <w:rFonts w:ascii="Times New Roman" w:hAnsi="Times New Roman" w:cs="Times New Roman"/>
          <w:b/>
          <w:sz w:val="24"/>
          <w:szCs w:val="24"/>
        </w:rPr>
        <w:t>:</w:t>
      </w:r>
    </w:p>
    <w:p w:rsidR="005636AE" w:rsidRDefault="00484724" w:rsidP="005155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375F">
        <w:rPr>
          <w:rFonts w:ascii="Times New Roman" w:hAnsi="Times New Roman" w:cs="Times New Roman"/>
          <w:b/>
          <w:sz w:val="24"/>
          <w:szCs w:val="24"/>
        </w:rPr>
        <w:t>Online Xerox System</w:t>
      </w:r>
    </w:p>
    <w:p w:rsidR="00CA375F" w:rsidRPr="00D63F2B" w:rsidRDefault="00CA375F" w:rsidP="00C8288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3F2B">
        <w:rPr>
          <w:rFonts w:ascii="Times New Roman" w:hAnsi="Times New Roman" w:cs="Times New Roman"/>
          <w:sz w:val="24"/>
          <w:szCs w:val="24"/>
        </w:rPr>
        <w:t>Role: Team Leader and Lead Developer</w:t>
      </w:r>
    </w:p>
    <w:p w:rsidR="00CA375F" w:rsidRPr="00D63F2B" w:rsidRDefault="00CA375F" w:rsidP="00C8288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3F2B">
        <w:rPr>
          <w:rFonts w:ascii="Times New Roman" w:hAnsi="Times New Roman" w:cs="Times New Roman"/>
          <w:sz w:val="24"/>
          <w:szCs w:val="24"/>
        </w:rPr>
        <w:t xml:space="preserve">Module: </w:t>
      </w:r>
      <w:r w:rsidR="00F04383">
        <w:rPr>
          <w:rFonts w:ascii="Times New Roman" w:hAnsi="Times New Roman" w:cs="Times New Roman"/>
          <w:sz w:val="24"/>
          <w:szCs w:val="24"/>
        </w:rPr>
        <w:t>file management</w:t>
      </w:r>
      <w:r w:rsidRPr="00D63F2B">
        <w:rPr>
          <w:rFonts w:ascii="Times New Roman" w:hAnsi="Times New Roman" w:cs="Times New Roman"/>
          <w:sz w:val="24"/>
          <w:szCs w:val="24"/>
        </w:rPr>
        <w:t xml:space="preserve">, messaging interface between customer and store, </w:t>
      </w:r>
      <w:r w:rsidR="00F04383">
        <w:rPr>
          <w:rFonts w:ascii="Times New Roman" w:hAnsi="Times New Roman" w:cs="Times New Roman"/>
          <w:sz w:val="24"/>
          <w:szCs w:val="24"/>
        </w:rPr>
        <w:t>invoice and reporting,</w:t>
      </w:r>
      <w:r w:rsidR="0027792C" w:rsidRPr="00D63F2B">
        <w:rPr>
          <w:rFonts w:ascii="Times New Roman" w:hAnsi="Times New Roman" w:cs="Times New Roman"/>
          <w:sz w:val="24"/>
          <w:szCs w:val="24"/>
        </w:rPr>
        <w:t xml:space="preserve"> </w:t>
      </w:r>
      <w:r w:rsidR="00F04383">
        <w:rPr>
          <w:rFonts w:ascii="Times New Roman" w:hAnsi="Times New Roman" w:cs="Times New Roman"/>
          <w:sz w:val="24"/>
          <w:szCs w:val="24"/>
        </w:rPr>
        <w:t>real-time notifications</w:t>
      </w:r>
    </w:p>
    <w:p w:rsidR="00F04383" w:rsidRDefault="000F1A7A" w:rsidP="00C828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3F2B">
        <w:rPr>
          <w:rFonts w:ascii="Times New Roman" w:hAnsi="Times New Roman" w:cs="Times New Roman"/>
          <w:sz w:val="24"/>
          <w:szCs w:val="24"/>
        </w:rPr>
        <w:t>Design Tools</w:t>
      </w:r>
      <w:r w:rsidR="0027792C" w:rsidRPr="00D63F2B">
        <w:rPr>
          <w:rFonts w:ascii="Times New Roman" w:hAnsi="Times New Roman" w:cs="Times New Roman"/>
          <w:sz w:val="24"/>
          <w:szCs w:val="24"/>
        </w:rPr>
        <w:t xml:space="preserve">: IBM rational rose, </w:t>
      </w:r>
      <w:r w:rsidRPr="00D63F2B">
        <w:rPr>
          <w:rFonts w:ascii="Times New Roman" w:hAnsi="Times New Roman" w:cs="Times New Roman"/>
          <w:sz w:val="24"/>
          <w:szCs w:val="24"/>
        </w:rPr>
        <w:t>Microsoft Visio</w:t>
      </w:r>
    </w:p>
    <w:p w:rsidR="000F1A7A" w:rsidRPr="0027792C" w:rsidRDefault="000F1A7A" w:rsidP="00C828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7792C">
        <w:rPr>
          <w:rFonts w:ascii="Times New Roman" w:hAnsi="Times New Roman" w:cs="Times New Roman"/>
          <w:sz w:val="24"/>
          <w:szCs w:val="24"/>
        </w:rPr>
        <w:t>Development Tools</w:t>
      </w:r>
      <w:r w:rsidR="0027792C" w:rsidRPr="0027792C">
        <w:rPr>
          <w:rFonts w:ascii="Times New Roman" w:hAnsi="Times New Roman" w:cs="Times New Roman"/>
          <w:sz w:val="24"/>
          <w:szCs w:val="24"/>
        </w:rPr>
        <w:t xml:space="preserve">: </w:t>
      </w:r>
      <w:r w:rsidRPr="0027792C">
        <w:rPr>
          <w:rFonts w:ascii="Times New Roman" w:hAnsi="Times New Roman" w:cs="Times New Roman"/>
          <w:sz w:val="24"/>
          <w:szCs w:val="24"/>
        </w:rPr>
        <w:t>Microsoft Visual Studio 2008</w:t>
      </w:r>
      <w:r w:rsidR="0027792C" w:rsidRPr="0027792C">
        <w:rPr>
          <w:rFonts w:ascii="Times New Roman" w:hAnsi="Times New Roman" w:cs="Times New Roman"/>
          <w:sz w:val="24"/>
          <w:szCs w:val="24"/>
        </w:rPr>
        <w:t>,</w:t>
      </w:r>
      <w:r w:rsidR="0027792C">
        <w:rPr>
          <w:rFonts w:ascii="Times New Roman" w:hAnsi="Times New Roman" w:cs="Times New Roman"/>
          <w:sz w:val="24"/>
          <w:szCs w:val="24"/>
        </w:rPr>
        <w:t xml:space="preserve"> </w:t>
      </w:r>
      <w:r w:rsidR="00F04383">
        <w:rPr>
          <w:rFonts w:ascii="Times New Roman" w:hAnsi="Times New Roman" w:cs="Times New Roman"/>
          <w:sz w:val="24"/>
          <w:szCs w:val="24"/>
        </w:rPr>
        <w:t>SQL</w:t>
      </w:r>
      <w:r w:rsidRPr="0027792C">
        <w:rPr>
          <w:rFonts w:ascii="Times New Roman" w:hAnsi="Times New Roman" w:cs="Times New Roman"/>
          <w:sz w:val="24"/>
          <w:szCs w:val="24"/>
        </w:rPr>
        <w:t xml:space="preserve"> Server 2008</w:t>
      </w:r>
    </w:p>
    <w:p w:rsidR="005636AE" w:rsidRPr="001E5037" w:rsidRDefault="005636AE" w:rsidP="000F1A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729F" w:rsidRPr="0052454B" w:rsidRDefault="00975046" w:rsidP="005155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454B">
        <w:rPr>
          <w:rFonts w:ascii="Times New Roman" w:hAnsi="Times New Roman" w:cs="Times New Roman"/>
          <w:b/>
          <w:sz w:val="24"/>
          <w:szCs w:val="24"/>
        </w:rPr>
        <w:t>Rent a</w:t>
      </w:r>
      <w:r w:rsidR="009C7EE3" w:rsidRPr="0052454B">
        <w:rPr>
          <w:rFonts w:ascii="Times New Roman" w:hAnsi="Times New Roman" w:cs="Times New Roman"/>
          <w:b/>
          <w:sz w:val="24"/>
          <w:szCs w:val="24"/>
        </w:rPr>
        <w:t xml:space="preserve"> Car</w:t>
      </w:r>
      <w:r w:rsidR="00087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3F1F" w:rsidRPr="00D63F2B" w:rsidRDefault="00C03F1F" w:rsidP="00C8288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3F2B">
        <w:rPr>
          <w:rFonts w:ascii="Times New Roman" w:hAnsi="Times New Roman" w:cs="Times New Roman"/>
          <w:sz w:val="24"/>
          <w:szCs w:val="24"/>
        </w:rPr>
        <w:t>Role: Team Leader and Lead Developer</w:t>
      </w:r>
    </w:p>
    <w:p w:rsidR="00F04383" w:rsidRDefault="00C03F1F" w:rsidP="00C8288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4383">
        <w:rPr>
          <w:rFonts w:ascii="Times New Roman" w:hAnsi="Times New Roman" w:cs="Times New Roman"/>
          <w:sz w:val="24"/>
          <w:szCs w:val="24"/>
        </w:rPr>
        <w:t xml:space="preserve">Module: </w:t>
      </w:r>
      <w:r w:rsidR="00F04383" w:rsidRPr="00F04383">
        <w:rPr>
          <w:rFonts w:ascii="Times New Roman" w:hAnsi="Times New Roman" w:cs="Times New Roman"/>
          <w:sz w:val="24"/>
          <w:szCs w:val="24"/>
        </w:rPr>
        <w:t>Car renting</w:t>
      </w:r>
      <w:r w:rsidRPr="00F04383">
        <w:rPr>
          <w:rFonts w:ascii="Times New Roman" w:hAnsi="Times New Roman" w:cs="Times New Roman"/>
          <w:sz w:val="24"/>
          <w:szCs w:val="24"/>
        </w:rPr>
        <w:t xml:space="preserve">, </w:t>
      </w:r>
      <w:r w:rsidR="00F04383">
        <w:rPr>
          <w:rFonts w:ascii="Times New Roman" w:hAnsi="Times New Roman" w:cs="Times New Roman"/>
          <w:sz w:val="24"/>
          <w:szCs w:val="24"/>
        </w:rPr>
        <w:t>ride sharing</w:t>
      </w:r>
    </w:p>
    <w:p w:rsidR="00253B02" w:rsidRDefault="00C03F1F" w:rsidP="00C828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4383">
        <w:rPr>
          <w:rFonts w:ascii="Times New Roman" w:hAnsi="Times New Roman" w:cs="Times New Roman"/>
          <w:sz w:val="24"/>
          <w:szCs w:val="24"/>
        </w:rPr>
        <w:t xml:space="preserve">Technology: </w:t>
      </w:r>
      <w:r w:rsidR="00C23665" w:rsidRPr="00F04383">
        <w:rPr>
          <w:rFonts w:ascii="Times New Roman" w:hAnsi="Times New Roman" w:cs="Times New Roman"/>
          <w:sz w:val="24"/>
          <w:szCs w:val="24"/>
        </w:rPr>
        <w:t>HTML5, CSS</w:t>
      </w:r>
      <w:r w:rsidR="00802FF5">
        <w:rPr>
          <w:rFonts w:ascii="Times New Roman" w:hAnsi="Times New Roman" w:cs="Times New Roman"/>
          <w:sz w:val="24"/>
          <w:szCs w:val="24"/>
        </w:rPr>
        <w:t>3</w:t>
      </w:r>
      <w:r w:rsidR="00C23665" w:rsidRPr="00F04383">
        <w:rPr>
          <w:rFonts w:ascii="Times New Roman" w:hAnsi="Times New Roman" w:cs="Times New Roman"/>
          <w:sz w:val="24"/>
          <w:szCs w:val="24"/>
        </w:rPr>
        <w:t xml:space="preserve">, </w:t>
      </w:r>
      <w:r w:rsidR="00D23173" w:rsidRPr="00F04383">
        <w:rPr>
          <w:rFonts w:ascii="Times New Roman" w:hAnsi="Times New Roman" w:cs="Times New Roman"/>
          <w:sz w:val="24"/>
          <w:szCs w:val="24"/>
        </w:rPr>
        <w:t>JavaScript</w:t>
      </w:r>
      <w:r w:rsidR="00C23665" w:rsidRPr="00F04383">
        <w:rPr>
          <w:rFonts w:ascii="Times New Roman" w:hAnsi="Times New Roman" w:cs="Times New Roman"/>
          <w:sz w:val="24"/>
          <w:szCs w:val="24"/>
        </w:rPr>
        <w:t xml:space="preserve">, </w:t>
      </w:r>
      <w:r w:rsidR="00D23173" w:rsidRPr="00F04383">
        <w:rPr>
          <w:rFonts w:ascii="Times New Roman" w:hAnsi="Times New Roman" w:cs="Times New Roman"/>
          <w:sz w:val="24"/>
          <w:szCs w:val="24"/>
        </w:rPr>
        <w:t>Bootstrap</w:t>
      </w:r>
      <w:r w:rsidR="00087FF7">
        <w:rPr>
          <w:rFonts w:ascii="Times New Roman" w:hAnsi="Times New Roman" w:cs="Times New Roman"/>
          <w:sz w:val="24"/>
          <w:szCs w:val="24"/>
        </w:rPr>
        <w:t>, PHP and MySQL</w:t>
      </w:r>
    </w:p>
    <w:p w:rsidR="00F04383" w:rsidRPr="00F04383" w:rsidRDefault="00F04383" w:rsidP="00F04383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F4D8C" w:rsidRPr="001E5037" w:rsidRDefault="001E5037" w:rsidP="006F4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Co-curricular </w:t>
      </w:r>
      <w:r w:rsidRPr="001E5037">
        <w:rPr>
          <w:rFonts w:ascii="Times New Roman" w:hAnsi="Times New Roman" w:cs="Times New Roman"/>
          <w:b/>
          <w:sz w:val="24"/>
          <w:szCs w:val="24"/>
        </w:rPr>
        <w:t>Activit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1E5037">
        <w:rPr>
          <w:rFonts w:ascii="Times New Roman" w:hAnsi="Times New Roman" w:cs="Times New Roman"/>
          <w:b/>
          <w:sz w:val="24"/>
          <w:szCs w:val="24"/>
        </w:rPr>
        <w:t>es</w:t>
      </w:r>
    </w:p>
    <w:p w:rsidR="006F4D8C" w:rsidRPr="001E5037" w:rsidRDefault="006F4D8C" w:rsidP="00C8288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 xml:space="preserve">Secured Second Position in </w:t>
      </w:r>
      <w:r w:rsidR="00B415EF">
        <w:rPr>
          <w:rFonts w:ascii="Times New Roman" w:hAnsi="Times New Roman" w:cs="Times New Roman"/>
          <w:sz w:val="24"/>
          <w:szCs w:val="24"/>
        </w:rPr>
        <w:t>Web Designing competition</w:t>
      </w:r>
      <w:r w:rsidR="00B415EF" w:rsidRPr="001E5037">
        <w:rPr>
          <w:rFonts w:ascii="Times New Roman" w:hAnsi="Times New Roman" w:cs="Times New Roman"/>
          <w:sz w:val="24"/>
          <w:szCs w:val="24"/>
        </w:rPr>
        <w:t xml:space="preserve"> </w:t>
      </w:r>
      <w:r w:rsidR="00B415EF">
        <w:rPr>
          <w:rFonts w:ascii="Times New Roman" w:hAnsi="Times New Roman" w:cs="Times New Roman"/>
          <w:sz w:val="24"/>
          <w:szCs w:val="24"/>
        </w:rPr>
        <w:t xml:space="preserve">organized at </w:t>
      </w:r>
      <w:r w:rsidR="004E5585">
        <w:rPr>
          <w:rFonts w:ascii="Times New Roman" w:hAnsi="Times New Roman" w:cs="Times New Roman"/>
          <w:sz w:val="24"/>
          <w:szCs w:val="24"/>
        </w:rPr>
        <w:t>Charusat University</w:t>
      </w:r>
      <w:r w:rsidR="00802FF5">
        <w:rPr>
          <w:rFonts w:ascii="Times New Roman" w:hAnsi="Times New Roman" w:cs="Times New Roman"/>
          <w:sz w:val="24"/>
          <w:szCs w:val="24"/>
        </w:rPr>
        <w:t>, India</w:t>
      </w:r>
    </w:p>
    <w:p w:rsidR="006F4D8C" w:rsidRPr="001E5037" w:rsidRDefault="006F4D8C" w:rsidP="00C8288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 xml:space="preserve">Secured Second Position in Web Advertising  </w:t>
      </w:r>
      <w:r w:rsidR="00B415EF">
        <w:rPr>
          <w:rFonts w:ascii="Times New Roman" w:hAnsi="Times New Roman" w:cs="Times New Roman"/>
          <w:sz w:val="24"/>
          <w:szCs w:val="24"/>
        </w:rPr>
        <w:t xml:space="preserve">organized </w:t>
      </w:r>
      <w:r w:rsidR="004E5585">
        <w:rPr>
          <w:rFonts w:ascii="Times New Roman" w:hAnsi="Times New Roman" w:cs="Times New Roman"/>
          <w:sz w:val="24"/>
          <w:szCs w:val="24"/>
        </w:rPr>
        <w:t>at SEMCOM College</w:t>
      </w:r>
    </w:p>
    <w:p w:rsidR="00DE21C2" w:rsidRPr="001E5037" w:rsidRDefault="006F4D8C" w:rsidP="00C8288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 xml:space="preserve">Participated in Best Business Idea Contest </w:t>
      </w:r>
      <w:r w:rsidR="00B415EF">
        <w:rPr>
          <w:rFonts w:ascii="Times New Roman" w:hAnsi="Times New Roman" w:cs="Times New Roman"/>
          <w:sz w:val="24"/>
          <w:szCs w:val="24"/>
        </w:rPr>
        <w:t xml:space="preserve">organized </w:t>
      </w:r>
      <w:r w:rsidR="00DF794E">
        <w:rPr>
          <w:rFonts w:ascii="Times New Roman" w:hAnsi="Times New Roman" w:cs="Times New Roman"/>
          <w:sz w:val="24"/>
          <w:szCs w:val="24"/>
        </w:rPr>
        <w:t>at SEMCOM College</w:t>
      </w:r>
    </w:p>
    <w:p w:rsidR="00DE21C2" w:rsidRPr="001E5037" w:rsidRDefault="00DE21C2" w:rsidP="00C8288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 xml:space="preserve">Volunteer in Tech Contest </w:t>
      </w:r>
      <w:r w:rsidR="009323EC">
        <w:rPr>
          <w:rFonts w:ascii="Times New Roman" w:hAnsi="Times New Roman" w:cs="Times New Roman"/>
          <w:sz w:val="24"/>
          <w:szCs w:val="24"/>
        </w:rPr>
        <w:t xml:space="preserve">organized </w:t>
      </w:r>
      <w:r w:rsidR="00CC559A">
        <w:rPr>
          <w:rFonts w:ascii="Times New Roman" w:hAnsi="Times New Roman" w:cs="Times New Roman"/>
          <w:sz w:val="24"/>
          <w:szCs w:val="24"/>
        </w:rPr>
        <w:t>at SEMCOM College</w:t>
      </w:r>
    </w:p>
    <w:p w:rsidR="00DE21C2" w:rsidRPr="001E5037" w:rsidRDefault="00DE21C2" w:rsidP="00DE21C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72CFB" w:rsidRPr="001E5037" w:rsidRDefault="00672CFB" w:rsidP="00802FF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Certificates:</w:t>
      </w:r>
    </w:p>
    <w:p w:rsidR="005636AE" w:rsidRPr="001E5037" w:rsidRDefault="00107B63" w:rsidP="005636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5037">
        <w:rPr>
          <w:rFonts w:ascii="Times New Roman" w:hAnsi="Times New Roman" w:cs="Times New Roman"/>
          <w:sz w:val="24"/>
          <w:szCs w:val="24"/>
        </w:rPr>
        <w:t>Member</w:t>
      </w:r>
      <w:r w:rsidR="005636AE" w:rsidRPr="001E5037">
        <w:rPr>
          <w:rFonts w:ascii="Times New Roman" w:hAnsi="Times New Roman" w:cs="Times New Roman"/>
          <w:sz w:val="24"/>
          <w:szCs w:val="24"/>
        </w:rPr>
        <w:t>: National Association of Security Professional</w:t>
      </w:r>
    </w:p>
    <w:p w:rsidR="005636AE" w:rsidRDefault="005636AE" w:rsidP="005636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FF5" w:rsidRPr="00802FF5" w:rsidRDefault="00802FF5" w:rsidP="00802FF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02FF5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F96870" w:rsidRDefault="00802FF5" w:rsidP="00563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upon request</w:t>
      </w:r>
    </w:p>
    <w:sectPr w:rsidR="00F96870" w:rsidSect="00147774">
      <w:headerReference w:type="default" r:id="rId8"/>
      <w:footerReference w:type="default" r:id="rId9"/>
      <w:headerReference w:type="first" r:id="rId10"/>
      <w:pgSz w:w="12240" w:h="15840" w:code="1"/>
      <w:pgMar w:top="1008" w:right="1152" w:bottom="360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E83" w:rsidRDefault="006F5E83">
      <w:pPr>
        <w:spacing w:after="0"/>
      </w:pPr>
      <w:r>
        <w:separator/>
      </w:r>
    </w:p>
  </w:endnote>
  <w:endnote w:type="continuationSeparator" w:id="0">
    <w:p w:rsidR="006F5E83" w:rsidRDefault="006F5E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7775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E83" w:rsidRDefault="006F5E83">
      <w:pPr>
        <w:spacing w:after="0"/>
      </w:pPr>
      <w:r>
        <w:separator/>
      </w:r>
    </w:p>
  </w:footnote>
  <w:footnote w:type="continuationSeparator" w:id="0">
    <w:p w:rsidR="006F5E83" w:rsidRDefault="006F5E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FF5" w:rsidRPr="00802FF5" w:rsidRDefault="00802FF5" w:rsidP="00802FF5">
    <w:pPr>
      <w:pStyle w:val="Header"/>
      <w:spacing w:line="276" w:lineRule="auto"/>
      <w:rPr>
        <w:rFonts w:ascii="Times New Roman" w:hAnsi="Times New Roman" w:cs="Times New Roman"/>
        <w:sz w:val="40"/>
        <w:szCs w:val="40"/>
      </w:rPr>
    </w:pPr>
    <w:r w:rsidRPr="00802FF5">
      <w:rPr>
        <w:rFonts w:ascii="Times New Roman" w:hAnsi="Times New Roman" w:cs="Times New Roman"/>
        <w:sz w:val="28"/>
        <w:szCs w:val="40"/>
      </w:rPr>
      <w:t>Viral Bhaveshkumar Shah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</w:t>
    </w:r>
    <w:hyperlink r:id="rId1" w:history="1">
      <w:r w:rsidRPr="00986800">
        <w:rPr>
          <w:rStyle w:val="Hyperlink"/>
          <w:rFonts w:ascii="Times New Roman" w:hAnsi="Times New Roman" w:cs="Times New Roman"/>
          <w:sz w:val="24"/>
          <w:szCs w:val="24"/>
        </w:rPr>
        <w:t>viralshah8729@gmail.com</w:t>
      </w:r>
    </w:hyperlink>
    <w:r>
      <w:rPr>
        <w:rFonts w:ascii="Times New Roman" w:hAnsi="Times New Roman" w:cs="Times New Roman"/>
        <w:sz w:val="24"/>
        <w:szCs w:val="24"/>
      </w:rPr>
      <w:t xml:space="preserve"> | 437-777-2337</w:t>
    </w:r>
  </w:p>
  <w:p w:rsidR="00802FF5" w:rsidRDefault="00802FF5">
    <w:pPr>
      <w:pStyle w:val="Header"/>
    </w:pPr>
    <w:r>
      <w:rPr>
        <w:rFonts w:ascii="Times New Roman" w:hAnsi="Times New Roman" w:cs="Times New Roman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C516B2" wp14:editId="60049D4D">
              <wp:simplePos x="0" y="0"/>
              <wp:positionH relativeFrom="margin">
                <wp:align>right</wp:align>
              </wp:positionH>
              <wp:positionV relativeFrom="paragraph">
                <wp:posOffset>22979</wp:posOffset>
              </wp:positionV>
              <wp:extent cx="62769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9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8BCDA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3.05pt,1.8pt" to="93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560" w:rsidRDefault="00515560" w:rsidP="00515560">
    <w:pPr>
      <w:pStyle w:val="Header"/>
      <w:spacing w:line="276" w:lineRule="auto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>Viral Bhaveshkumar Shah</w:t>
    </w:r>
  </w:p>
  <w:p w:rsidR="00515560" w:rsidRPr="00515560" w:rsidRDefault="001E5037" w:rsidP="00515560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D0888" wp14:editId="161D0234">
              <wp:simplePos x="0" y="0"/>
              <wp:positionH relativeFrom="margin">
                <wp:align>right</wp:align>
              </wp:positionH>
              <wp:positionV relativeFrom="paragraph">
                <wp:posOffset>439635</wp:posOffset>
              </wp:positionV>
              <wp:extent cx="62769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9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B827B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3.05pt,34.6pt" to="937.3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" strokecolor="black [3200]" strokeweight="1.5pt">
              <v:stroke joinstyle="miter"/>
              <w10:wrap anchorx="margin"/>
            </v:line>
          </w:pict>
        </mc:Fallback>
      </mc:AlternateContent>
    </w:r>
    <w:r w:rsidR="00515560">
      <w:rPr>
        <w:rFonts w:ascii="Times New Roman" w:hAnsi="Times New Roman" w:cs="Times New Roman"/>
        <w:sz w:val="24"/>
        <w:szCs w:val="24"/>
      </w:rPr>
      <w:t>#112, 30 Denton Ave</w:t>
    </w:r>
    <w:r>
      <w:rPr>
        <w:rFonts w:ascii="Times New Roman" w:hAnsi="Times New Roman" w:cs="Times New Roman"/>
        <w:sz w:val="24"/>
        <w:szCs w:val="24"/>
      </w:rPr>
      <w:t xml:space="preserve">, Scarborough ON M1LP2 </w:t>
    </w:r>
    <w:r w:rsidR="00515560">
      <w:rPr>
        <w:rFonts w:ascii="Times New Roman" w:hAnsi="Times New Roman" w:cs="Times New Roman"/>
        <w:sz w:val="24"/>
        <w:szCs w:val="24"/>
      </w:rPr>
      <w:tab/>
    </w:r>
    <w:r w:rsidR="00515560">
      <w:rPr>
        <w:rFonts w:ascii="Times New Roman" w:hAnsi="Times New Roman" w:cs="Times New Roman"/>
        <w:sz w:val="24"/>
        <w:szCs w:val="24"/>
      </w:rPr>
      <w:tab/>
    </w:r>
    <w:r w:rsidR="00515560">
      <w:rPr>
        <w:rFonts w:ascii="Times New Roman" w:hAnsi="Times New Roman" w:cs="Times New Roman"/>
        <w:sz w:val="24"/>
        <w:szCs w:val="24"/>
      </w:rPr>
      <w:tab/>
    </w:r>
    <w:r w:rsidR="00515560">
      <w:rPr>
        <w:rFonts w:ascii="Times New Roman" w:hAnsi="Times New Roman" w:cs="Times New Roman"/>
        <w:sz w:val="24"/>
        <w:szCs w:val="24"/>
      </w:rPr>
      <w:tab/>
    </w:r>
    <w:r w:rsidR="00515560">
      <w:rPr>
        <w:rFonts w:ascii="Times New Roman" w:hAnsi="Times New Roman" w:cs="Times New Roman"/>
        <w:sz w:val="24"/>
        <w:szCs w:val="24"/>
      </w:rPr>
      <w:tab/>
    </w:r>
    <w:r w:rsidR="00515560">
      <w:rPr>
        <w:rFonts w:ascii="Times New Roman" w:hAnsi="Times New Roman" w:cs="Times New Roman"/>
        <w:sz w:val="24"/>
        <w:szCs w:val="24"/>
      </w:rPr>
      <w:tab/>
    </w:r>
    <w:r w:rsidR="00515560">
      <w:rPr>
        <w:rFonts w:ascii="Times New Roman" w:hAnsi="Times New Roman" w:cs="Times New Roman"/>
        <w:sz w:val="24"/>
        <w:szCs w:val="24"/>
      </w:rPr>
      <w:tab/>
      <w:t xml:space="preserve">  </w:t>
    </w:r>
    <w:hyperlink r:id="rId1" w:history="1">
      <w:r w:rsidRPr="00986800">
        <w:rPr>
          <w:rStyle w:val="Hyperlink"/>
          <w:rFonts w:ascii="Times New Roman" w:hAnsi="Times New Roman" w:cs="Times New Roman"/>
          <w:sz w:val="24"/>
          <w:szCs w:val="24"/>
        </w:rPr>
        <w:t>viralshah8729@gmail.com</w:t>
      </w:r>
    </w:hyperlink>
    <w:r>
      <w:rPr>
        <w:rFonts w:ascii="Times New Roman" w:hAnsi="Times New Roman" w:cs="Times New Roman"/>
        <w:sz w:val="24"/>
        <w:szCs w:val="24"/>
      </w:rPr>
      <w:t xml:space="preserve"> | </w:t>
    </w:r>
    <w:r w:rsidR="00515560">
      <w:rPr>
        <w:rFonts w:ascii="Times New Roman" w:hAnsi="Times New Roman" w:cs="Times New Roman"/>
        <w:sz w:val="24"/>
        <w:szCs w:val="24"/>
      </w:rPr>
      <w:t>437-777-2337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48F3"/>
    <w:multiLevelType w:val="hybridMultilevel"/>
    <w:tmpl w:val="CDE69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0FD92CB3"/>
    <w:multiLevelType w:val="hybridMultilevel"/>
    <w:tmpl w:val="2E84F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9B62E7"/>
    <w:multiLevelType w:val="hybridMultilevel"/>
    <w:tmpl w:val="1A0E0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2B2012"/>
    <w:multiLevelType w:val="hybridMultilevel"/>
    <w:tmpl w:val="EF88B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2B5CF9"/>
    <w:multiLevelType w:val="hybridMultilevel"/>
    <w:tmpl w:val="14567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7">
    <w:nsid w:val="7F3E348C"/>
    <w:multiLevelType w:val="hybridMultilevel"/>
    <w:tmpl w:val="2EF4D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9E282D"/>
    <w:multiLevelType w:val="hybridMultilevel"/>
    <w:tmpl w:val="1B0AC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23"/>
    <w:rsid w:val="00000D3D"/>
    <w:rsid w:val="000256D4"/>
    <w:rsid w:val="0003295C"/>
    <w:rsid w:val="0004623D"/>
    <w:rsid w:val="0005425D"/>
    <w:rsid w:val="000613D0"/>
    <w:rsid w:val="00070ABB"/>
    <w:rsid w:val="0007775A"/>
    <w:rsid w:val="00084638"/>
    <w:rsid w:val="00087FF7"/>
    <w:rsid w:val="000969C0"/>
    <w:rsid w:val="000A200E"/>
    <w:rsid w:val="000A3F4A"/>
    <w:rsid w:val="000A4F59"/>
    <w:rsid w:val="000E1710"/>
    <w:rsid w:val="000E3C91"/>
    <w:rsid w:val="000F1A7A"/>
    <w:rsid w:val="000F448C"/>
    <w:rsid w:val="000F6C75"/>
    <w:rsid w:val="00103B8B"/>
    <w:rsid w:val="00106094"/>
    <w:rsid w:val="00107B63"/>
    <w:rsid w:val="00141A4C"/>
    <w:rsid w:val="00143920"/>
    <w:rsid w:val="00147774"/>
    <w:rsid w:val="00147DB4"/>
    <w:rsid w:val="001569C9"/>
    <w:rsid w:val="001650EF"/>
    <w:rsid w:val="001B29CF"/>
    <w:rsid w:val="001B3784"/>
    <w:rsid w:val="001C79E1"/>
    <w:rsid w:val="001E5037"/>
    <w:rsid w:val="00202415"/>
    <w:rsid w:val="00211EA5"/>
    <w:rsid w:val="00253383"/>
    <w:rsid w:val="00253B02"/>
    <w:rsid w:val="0027792C"/>
    <w:rsid w:val="0028220F"/>
    <w:rsid w:val="002E39E6"/>
    <w:rsid w:val="002F3B87"/>
    <w:rsid w:val="003257CB"/>
    <w:rsid w:val="00326875"/>
    <w:rsid w:val="003366F4"/>
    <w:rsid w:val="00343753"/>
    <w:rsid w:val="00352D8B"/>
    <w:rsid w:val="00356C14"/>
    <w:rsid w:val="00367D34"/>
    <w:rsid w:val="003A199C"/>
    <w:rsid w:val="003A5200"/>
    <w:rsid w:val="003B43EB"/>
    <w:rsid w:val="003C5644"/>
    <w:rsid w:val="003E463E"/>
    <w:rsid w:val="003E4FE7"/>
    <w:rsid w:val="003E6484"/>
    <w:rsid w:val="003F1BA8"/>
    <w:rsid w:val="004076E7"/>
    <w:rsid w:val="00421CB1"/>
    <w:rsid w:val="004250AB"/>
    <w:rsid w:val="00462ED5"/>
    <w:rsid w:val="004765BD"/>
    <w:rsid w:val="00484724"/>
    <w:rsid w:val="0048586A"/>
    <w:rsid w:val="004B770F"/>
    <w:rsid w:val="004C0144"/>
    <w:rsid w:val="004D0872"/>
    <w:rsid w:val="004D0E8A"/>
    <w:rsid w:val="004D3E83"/>
    <w:rsid w:val="004E5585"/>
    <w:rsid w:val="004E6B41"/>
    <w:rsid w:val="004E73E6"/>
    <w:rsid w:val="00515560"/>
    <w:rsid w:val="00522F04"/>
    <w:rsid w:val="0052454B"/>
    <w:rsid w:val="00534A15"/>
    <w:rsid w:val="00553248"/>
    <w:rsid w:val="005636AE"/>
    <w:rsid w:val="00566023"/>
    <w:rsid w:val="00584B4F"/>
    <w:rsid w:val="005B761D"/>
    <w:rsid w:val="005D34B7"/>
    <w:rsid w:val="005D7528"/>
    <w:rsid w:val="00614965"/>
    <w:rsid w:val="00617B26"/>
    <w:rsid w:val="00623928"/>
    <w:rsid w:val="006257CB"/>
    <w:rsid w:val="006270A9"/>
    <w:rsid w:val="00651F13"/>
    <w:rsid w:val="00660386"/>
    <w:rsid w:val="006610DD"/>
    <w:rsid w:val="0066399B"/>
    <w:rsid w:val="00672CFB"/>
    <w:rsid w:val="00675956"/>
    <w:rsid w:val="00681034"/>
    <w:rsid w:val="00696E54"/>
    <w:rsid w:val="006A7DFC"/>
    <w:rsid w:val="006C40D0"/>
    <w:rsid w:val="006F4D8C"/>
    <w:rsid w:val="006F5E83"/>
    <w:rsid w:val="0070594E"/>
    <w:rsid w:val="00721423"/>
    <w:rsid w:val="007267AA"/>
    <w:rsid w:val="00733B60"/>
    <w:rsid w:val="00741D58"/>
    <w:rsid w:val="00744054"/>
    <w:rsid w:val="00786044"/>
    <w:rsid w:val="007A5BDF"/>
    <w:rsid w:val="007C69D6"/>
    <w:rsid w:val="007C6B24"/>
    <w:rsid w:val="007E1AFE"/>
    <w:rsid w:val="00802FF5"/>
    <w:rsid w:val="008069D7"/>
    <w:rsid w:val="00816216"/>
    <w:rsid w:val="0082776C"/>
    <w:rsid w:val="0086446D"/>
    <w:rsid w:val="0087734B"/>
    <w:rsid w:val="008A2012"/>
    <w:rsid w:val="008A49C4"/>
    <w:rsid w:val="008A5C8D"/>
    <w:rsid w:val="008B425A"/>
    <w:rsid w:val="008D7700"/>
    <w:rsid w:val="008E7B27"/>
    <w:rsid w:val="008F377F"/>
    <w:rsid w:val="009015F3"/>
    <w:rsid w:val="00921DF7"/>
    <w:rsid w:val="00927459"/>
    <w:rsid w:val="009323EC"/>
    <w:rsid w:val="00956A1E"/>
    <w:rsid w:val="009739A8"/>
    <w:rsid w:val="00975046"/>
    <w:rsid w:val="0099729F"/>
    <w:rsid w:val="009C0EE2"/>
    <w:rsid w:val="009C7EE3"/>
    <w:rsid w:val="009D5933"/>
    <w:rsid w:val="009E14B4"/>
    <w:rsid w:val="009E663D"/>
    <w:rsid w:val="009F66A6"/>
    <w:rsid w:val="00A035B4"/>
    <w:rsid w:val="00A4601D"/>
    <w:rsid w:val="00A57E46"/>
    <w:rsid w:val="00A60680"/>
    <w:rsid w:val="00A66C60"/>
    <w:rsid w:val="00A91DE8"/>
    <w:rsid w:val="00AC067E"/>
    <w:rsid w:val="00AC5639"/>
    <w:rsid w:val="00AC7CB3"/>
    <w:rsid w:val="00AF61AB"/>
    <w:rsid w:val="00B15F52"/>
    <w:rsid w:val="00B31378"/>
    <w:rsid w:val="00B36E58"/>
    <w:rsid w:val="00B415EF"/>
    <w:rsid w:val="00B44157"/>
    <w:rsid w:val="00B53820"/>
    <w:rsid w:val="00B849C2"/>
    <w:rsid w:val="00B90353"/>
    <w:rsid w:val="00B947B6"/>
    <w:rsid w:val="00BC7BF8"/>
    <w:rsid w:val="00BD768D"/>
    <w:rsid w:val="00C002F0"/>
    <w:rsid w:val="00C005CF"/>
    <w:rsid w:val="00C03F1F"/>
    <w:rsid w:val="00C23665"/>
    <w:rsid w:val="00C350CC"/>
    <w:rsid w:val="00C61F8E"/>
    <w:rsid w:val="00C73E6C"/>
    <w:rsid w:val="00C82888"/>
    <w:rsid w:val="00C8556F"/>
    <w:rsid w:val="00CA375F"/>
    <w:rsid w:val="00CC559A"/>
    <w:rsid w:val="00CD5A86"/>
    <w:rsid w:val="00CF1DE6"/>
    <w:rsid w:val="00CF244D"/>
    <w:rsid w:val="00D07CFA"/>
    <w:rsid w:val="00D10E3A"/>
    <w:rsid w:val="00D23173"/>
    <w:rsid w:val="00D37B40"/>
    <w:rsid w:val="00D406B7"/>
    <w:rsid w:val="00D629D1"/>
    <w:rsid w:val="00D63F2B"/>
    <w:rsid w:val="00D701A8"/>
    <w:rsid w:val="00D73E69"/>
    <w:rsid w:val="00D95063"/>
    <w:rsid w:val="00DA4E02"/>
    <w:rsid w:val="00DA6F7C"/>
    <w:rsid w:val="00DB1B6A"/>
    <w:rsid w:val="00DD5337"/>
    <w:rsid w:val="00DE21C2"/>
    <w:rsid w:val="00DF794E"/>
    <w:rsid w:val="00E438A2"/>
    <w:rsid w:val="00E46958"/>
    <w:rsid w:val="00E55288"/>
    <w:rsid w:val="00E83E4B"/>
    <w:rsid w:val="00F04383"/>
    <w:rsid w:val="00F14FB7"/>
    <w:rsid w:val="00F16A0E"/>
    <w:rsid w:val="00F57092"/>
    <w:rsid w:val="00F643EF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A2834F-3978-4A72-8E44-186A5F1B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Default">
    <w:name w:val="Default"/>
    <w:rsid w:val="00B947B6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E46958"/>
    <w:pPr>
      <w:ind w:left="720"/>
      <w:contextualSpacing/>
    </w:pPr>
  </w:style>
  <w:style w:type="character" w:customStyle="1" w:styleId="a">
    <w:name w:val="a"/>
    <w:basedOn w:val="DefaultParagraphFont"/>
    <w:rsid w:val="00DD5337"/>
  </w:style>
  <w:style w:type="character" w:customStyle="1" w:styleId="l7">
    <w:name w:val="l7"/>
    <w:basedOn w:val="DefaultParagraphFont"/>
    <w:rsid w:val="00DD5337"/>
  </w:style>
  <w:style w:type="character" w:customStyle="1" w:styleId="l6">
    <w:name w:val="l6"/>
    <w:basedOn w:val="DefaultParagraphFont"/>
    <w:rsid w:val="00DD5337"/>
  </w:style>
  <w:style w:type="character" w:customStyle="1" w:styleId="l8">
    <w:name w:val="l8"/>
    <w:basedOn w:val="DefaultParagraphFont"/>
    <w:rsid w:val="00DD5337"/>
  </w:style>
  <w:style w:type="character" w:customStyle="1" w:styleId="l10">
    <w:name w:val="l10"/>
    <w:basedOn w:val="DefaultParagraphFont"/>
    <w:rsid w:val="00614965"/>
  </w:style>
  <w:style w:type="character" w:customStyle="1" w:styleId="l">
    <w:name w:val="l"/>
    <w:basedOn w:val="DefaultParagraphFont"/>
    <w:rsid w:val="003C5644"/>
  </w:style>
  <w:style w:type="character" w:customStyle="1" w:styleId="l12">
    <w:name w:val="l12"/>
    <w:basedOn w:val="DefaultParagraphFont"/>
    <w:rsid w:val="003C5644"/>
  </w:style>
  <w:style w:type="character" w:customStyle="1" w:styleId="l11">
    <w:name w:val="l11"/>
    <w:basedOn w:val="DefaultParagraphFont"/>
    <w:rsid w:val="003C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ralshah8729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iralshah872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a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0DA3F-5CBF-447E-9A6E-5158D4FE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843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Viral</dc:creator>
  <cp:keywords/>
  <cp:lastModifiedBy>viral</cp:lastModifiedBy>
  <cp:revision>52</cp:revision>
  <dcterms:created xsi:type="dcterms:W3CDTF">2017-02-08T04:02:00Z</dcterms:created>
  <dcterms:modified xsi:type="dcterms:W3CDTF">2017-08-04T01:21:00Z</dcterms:modified>
  <cp:version/>
</cp:coreProperties>
</file>